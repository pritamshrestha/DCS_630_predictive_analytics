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3FCF5" w14:textId="51E0EE2E" w:rsidR="0039468A" w:rsidRPr="00F55C10" w:rsidRDefault="002A01F1" w:rsidP="00261814">
      <w:pPr>
        <w:rPr>
          <w:rFonts w:cstheme="minorHAnsi"/>
        </w:rPr>
      </w:pPr>
      <w:proofErr w:type="spellStart"/>
      <w:r w:rsidRPr="00F55C10">
        <w:rPr>
          <w:rFonts w:cstheme="minorHAnsi"/>
        </w:rPr>
        <w:t>Pritam</w:t>
      </w:r>
      <w:proofErr w:type="spellEnd"/>
      <w:r w:rsidRPr="00F55C10">
        <w:rPr>
          <w:rFonts w:cstheme="minorHAnsi"/>
        </w:rPr>
        <w:t xml:space="preserve"> </w:t>
      </w:r>
      <w:proofErr w:type="spellStart"/>
      <w:r w:rsidRPr="00F55C10">
        <w:rPr>
          <w:rFonts w:cstheme="minorHAnsi"/>
        </w:rPr>
        <w:t>shrestha</w:t>
      </w:r>
      <w:proofErr w:type="spellEnd"/>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t xml:space="preserve">                          </w:t>
      </w:r>
      <w:r w:rsidR="008B7E1C">
        <w:rPr>
          <w:rFonts w:cstheme="minorHAnsi"/>
        </w:rPr>
        <w:t>DSC_</w:t>
      </w:r>
      <w:r w:rsidR="0039468A" w:rsidRPr="00F55C10">
        <w:rPr>
          <w:rFonts w:cstheme="minorHAnsi"/>
        </w:rPr>
        <w:t>630</w:t>
      </w:r>
      <w:r w:rsidR="00BF1623" w:rsidRPr="00F55C10">
        <w:rPr>
          <w:rFonts w:cstheme="minorHAnsi"/>
        </w:rPr>
        <w:t xml:space="preserve"> </w:t>
      </w:r>
    </w:p>
    <w:p w14:paraId="4342CC3A" w14:textId="2FB0B88A" w:rsidR="0039468A" w:rsidRPr="00F55C10" w:rsidRDefault="00BF1623" w:rsidP="00261814">
      <w:pPr>
        <w:rPr>
          <w:rFonts w:cstheme="minorHAnsi"/>
        </w:rPr>
      </w:pPr>
      <w:r w:rsidRPr="00F55C10">
        <w:rPr>
          <w:rFonts w:cstheme="minorHAnsi"/>
        </w:rPr>
        <w:t>June 24, 2020</w:t>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r>
      <w:r w:rsidR="00FD423C" w:rsidRPr="00F55C10">
        <w:rPr>
          <w:rFonts w:cstheme="minorHAnsi"/>
        </w:rPr>
        <w:tab/>
        <w:t xml:space="preserve">  Prof. </w:t>
      </w:r>
      <w:proofErr w:type="spellStart"/>
      <w:r w:rsidR="00FD423C" w:rsidRPr="00F55C10">
        <w:rPr>
          <w:rFonts w:cstheme="minorHAnsi"/>
        </w:rPr>
        <w:t>Fadi</w:t>
      </w:r>
      <w:proofErr w:type="spellEnd"/>
      <w:r w:rsidR="00FD423C" w:rsidRPr="00F55C10">
        <w:rPr>
          <w:rFonts w:cstheme="minorHAnsi"/>
        </w:rPr>
        <w:t xml:space="preserve"> </w:t>
      </w:r>
      <w:proofErr w:type="spellStart"/>
      <w:r w:rsidR="00FD423C" w:rsidRPr="00F55C10">
        <w:rPr>
          <w:rFonts w:cstheme="minorHAnsi"/>
        </w:rPr>
        <w:t>Alsaleem</w:t>
      </w:r>
      <w:proofErr w:type="spellEnd"/>
    </w:p>
    <w:p w14:paraId="08BB6A42" w14:textId="77777777" w:rsidR="00E26641" w:rsidRDefault="00E26641" w:rsidP="00261814">
      <w:pPr>
        <w:rPr>
          <w:rFonts w:cstheme="minorHAnsi"/>
          <w:bCs/>
        </w:rPr>
      </w:pPr>
    </w:p>
    <w:p w14:paraId="7EB0BF3F" w14:textId="0CB5A3A0" w:rsidR="00F93325" w:rsidRPr="00E26641" w:rsidRDefault="00F93325" w:rsidP="00261814">
      <w:pPr>
        <w:rPr>
          <w:rFonts w:cstheme="minorHAnsi"/>
          <w:b/>
          <w:bCs/>
        </w:rPr>
      </w:pPr>
      <w:r w:rsidRPr="00E26641">
        <w:rPr>
          <w:rFonts w:cstheme="minorHAnsi"/>
          <w:b/>
          <w:bCs/>
        </w:rPr>
        <w:t>Survey Analysis Case Study: Overview</w:t>
      </w:r>
      <w:bookmarkStart w:id="0" w:name="_GoBack"/>
      <w:bookmarkEnd w:id="0"/>
    </w:p>
    <w:p w14:paraId="4465E168" w14:textId="5DA5D357" w:rsidR="00EE7B0F" w:rsidRDefault="00F93325" w:rsidP="00261814">
      <w:pPr>
        <w:rPr>
          <w:rFonts w:cstheme="minorHAnsi"/>
          <w:bCs/>
        </w:rPr>
      </w:pPr>
      <w:r w:rsidRPr="00F93325">
        <w:rPr>
          <w:rFonts w:cstheme="minorHAnsi"/>
          <w:bCs/>
        </w:rPr>
        <w:t>It is believed that most companies would like to understand why their best employees voluntarily leave.  This is one of the widely used case studies to find why it is happening and which factors are being responsible for that. I have found various studies and articles on the internet to solve this problem finding factors responsible for that. According to the article by Balance Articles, employees jump across jobs and roles for averagely 12 times during their lifetime career. It clears that leaving and finding new jobs wasting billions of dollars. Therefore managing their employee attrition is very important in the company. To hire a new employee, they need to go through several processes that take a long time and they have to pay a lot of money for the hiring process. Even after hiring, they have to train them about the company policy to ongoing project implementation. Hence, it is very important to implement predictive analytics for decision making to understand employee's leave to reduce turnover rate, save recruiting and training cost, and optimum use of work productivity.  Thus, to stop this leaving problem we can go through the following processes.</w:t>
      </w:r>
    </w:p>
    <w:p w14:paraId="04B33AB2" w14:textId="77777777" w:rsidR="00965066" w:rsidRPr="002720C9" w:rsidRDefault="00965066" w:rsidP="00261814">
      <w:pPr>
        <w:rPr>
          <w:rFonts w:cstheme="minorHAnsi"/>
          <w:b/>
        </w:rPr>
      </w:pPr>
      <w:r w:rsidRPr="002720C9">
        <w:rPr>
          <w:rFonts w:cstheme="minorHAnsi"/>
          <w:b/>
        </w:rPr>
        <w:t>Understanding: Defining the Problem</w:t>
      </w:r>
    </w:p>
    <w:p w14:paraId="6ADF7DC0" w14:textId="77777777" w:rsidR="00965066" w:rsidRPr="00965066" w:rsidRDefault="00965066" w:rsidP="00261814">
      <w:pPr>
        <w:rPr>
          <w:rFonts w:cstheme="minorHAnsi"/>
        </w:rPr>
      </w:pPr>
      <w:r w:rsidRPr="00965066">
        <w:rPr>
          <w:rFonts w:cstheme="minorHAnsi"/>
        </w:rPr>
        <w:t xml:space="preserve">Understanding is itself a solution to the problems. To understand the problem we need to find the problem first. Problem finding is not easy because it could be related to anything. So first of all we need to categories the type of problem whether it is solvable or not. If it is solvable then they need to pay attention to it. It always comes with the management. It means managing employee attrition effectively and efficiently is always important. Hiring new employees is not a good </w:t>
      </w:r>
      <w:r w:rsidRPr="00965066">
        <w:rPr>
          <w:rFonts w:cstheme="minorHAnsi"/>
        </w:rPr>
        <w:lastRenderedPageBreak/>
        <w:t xml:space="preserve">choice rather than keeping old experienced employees because a new employee will spend lots of time and money to hire and train them. </w:t>
      </w:r>
    </w:p>
    <w:p w14:paraId="1AE82CB5" w14:textId="77777777" w:rsidR="00965066" w:rsidRPr="00965066" w:rsidRDefault="00965066" w:rsidP="00261814">
      <w:pPr>
        <w:rPr>
          <w:rFonts w:cstheme="minorHAnsi"/>
        </w:rPr>
      </w:pPr>
      <w:r w:rsidRPr="00965066">
        <w:rPr>
          <w:rFonts w:cstheme="minorHAnsi"/>
        </w:rPr>
        <w:t>So, due to this negative impact, they should understand why it is happening, which factors are being responsible for this incident? And what are the problems and their solutions? For this, first, they have to find the possible cause of leaving such as</w:t>
      </w:r>
    </w:p>
    <w:p w14:paraId="5807DC44" w14:textId="77777777" w:rsidR="00965066" w:rsidRPr="00965066" w:rsidRDefault="00965066" w:rsidP="00261814">
      <w:pPr>
        <w:rPr>
          <w:rFonts w:cstheme="minorHAnsi"/>
        </w:rPr>
      </w:pPr>
      <w:r w:rsidRPr="00965066">
        <w:rPr>
          <w:rFonts w:cstheme="minorHAnsi"/>
        </w:rPr>
        <w:t>Work-life balance,</w:t>
      </w:r>
    </w:p>
    <w:p w14:paraId="409A059A" w14:textId="77777777" w:rsidR="00965066" w:rsidRPr="00965066" w:rsidRDefault="00965066" w:rsidP="00261814">
      <w:pPr>
        <w:rPr>
          <w:rFonts w:cstheme="minorHAnsi"/>
        </w:rPr>
      </w:pPr>
      <w:r w:rsidRPr="00965066">
        <w:rPr>
          <w:rFonts w:cstheme="minorHAnsi"/>
        </w:rPr>
        <w:t>Bad managers/ colleague</w:t>
      </w:r>
    </w:p>
    <w:p w14:paraId="6FD5CA2C" w14:textId="77777777" w:rsidR="00965066" w:rsidRPr="00965066" w:rsidRDefault="00965066" w:rsidP="00261814">
      <w:pPr>
        <w:rPr>
          <w:rFonts w:cstheme="minorHAnsi"/>
        </w:rPr>
      </w:pPr>
      <w:r w:rsidRPr="00965066">
        <w:rPr>
          <w:rFonts w:cstheme="minorHAnsi"/>
        </w:rPr>
        <w:t>Social pressure</w:t>
      </w:r>
    </w:p>
    <w:p w14:paraId="77B9E308" w14:textId="77777777" w:rsidR="00965066" w:rsidRPr="00965066" w:rsidRDefault="00965066" w:rsidP="00261814">
      <w:pPr>
        <w:rPr>
          <w:rFonts w:cstheme="minorHAnsi"/>
        </w:rPr>
      </w:pPr>
      <w:r w:rsidRPr="00965066">
        <w:rPr>
          <w:rFonts w:cstheme="minorHAnsi"/>
        </w:rPr>
        <w:t>Another better offer (salary, location, position, etc.)</w:t>
      </w:r>
    </w:p>
    <w:p w14:paraId="31479D39" w14:textId="77777777" w:rsidR="00965066" w:rsidRPr="00965066" w:rsidRDefault="00965066" w:rsidP="00261814">
      <w:pPr>
        <w:rPr>
          <w:rFonts w:cstheme="minorHAnsi"/>
        </w:rPr>
      </w:pPr>
      <w:r w:rsidRPr="00965066">
        <w:rPr>
          <w:rFonts w:cstheme="minorHAnsi"/>
        </w:rPr>
        <w:t xml:space="preserve">Discrimination / harassment </w:t>
      </w:r>
    </w:p>
    <w:p w14:paraId="23675C2A" w14:textId="1C6003C6" w:rsidR="00965066" w:rsidRPr="00965066" w:rsidRDefault="00695DD5" w:rsidP="00261814">
      <w:pPr>
        <w:rPr>
          <w:rFonts w:cstheme="minorHAnsi"/>
        </w:rPr>
      </w:pPr>
      <w:r>
        <w:rPr>
          <w:rFonts w:cstheme="minorHAnsi"/>
        </w:rPr>
        <w:t>P</w:t>
      </w:r>
      <w:r w:rsidR="00965066" w:rsidRPr="00965066">
        <w:rPr>
          <w:rFonts w:cstheme="minorHAnsi"/>
        </w:rPr>
        <w:t>olicy</w:t>
      </w:r>
      <w:r w:rsidR="00633618">
        <w:rPr>
          <w:rFonts w:cstheme="minorHAnsi"/>
        </w:rPr>
        <w:t xml:space="preserve">, </w:t>
      </w:r>
      <w:r w:rsidR="005F07EF">
        <w:rPr>
          <w:rFonts w:cstheme="minorHAnsi"/>
        </w:rPr>
        <w:t>etc.</w:t>
      </w:r>
    </w:p>
    <w:p w14:paraId="058DF52A" w14:textId="77777777" w:rsidR="00965066" w:rsidRPr="00D465F1" w:rsidRDefault="00965066" w:rsidP="00261814">
      <w:pPr>
        <w:rPr>
          <w:rFonts w:cstheme="minorHAnsi"/>
          <w:b/>
        </w:rPr>
      </w:pPr>
      <w:r w:rsidRPr="00D465F1">
        <w:rPr>
          <w:rFonts w:cstheme="minorHAnsi"/>
          <w:b/>
        </w:rPr>
        <w:t xml:space="preserve">Data Understanding </w:t>
      </w:r>
    </w:p>
    <w:p w14:paraId="3203104B" w14:textId="77777777" w:rsidR="00965066" w:rsidRPr="00965066" w:rsidRDefault="00965066" w:rsidP="00261814">
      <w:pPr>
        <w:rPr>
          <w:rFonts w:cstheme="minorHAnsi"/>
        </w:rPr>
      </w:pPr>
      <w:r w:rsidRPr="00965066">
        <w:rPr>
          <w:rFonts w:cstheme="minorHAnsi"/>
        </w:rPr>
        <w:t>Data understanding is a major part of any issue because everything stored as data but we need to figure it out implementing it from a technical and logical point of view. If we deep drive into available data we can discover some sort of insights because employee expresses their satisfaction, eager, sadness, and happiness as available data indicator. For example</w:t>
      </w:r>
    </w:p>
    <w:p w14:paraId="3A94E463" w14:textId="77777777" w:rsidR="00965066" w:rsidRPr="00965066" w:rsidRDefault="00965066" w:rsidP="00261814">
      <w:pPr>
        <w:rPr>
          <w:rFonts w:cstheme="minorHAnsi"/>
        </w:rPr>
      </w:pPr>
      <w:r w:rsidRPr="00965066">
        <w:rPr>
          <w:rFonts w:cstheme="minorHAnsi"/>
        </w:rPr>
        <w:t>Satisfaction level (scale: 0 – 10)</w:t>
      </w:r>
    </w:p>
    <w:p w14:paraId="7D0A8D51" w14:textId="7EAB7368" w:rsidR="00965066" w:rsidRPr="00965066" w:rsidRDefault="008A4102" w:rsidP="00261814">
      <w:pPr>
        <w:rPr>
          <w:rFonts w:cstheme="minorHAnsi"/>
        </w:rPr>
      </w:pPr>
      <w:r>
        <w:rPr>
          <w:rFonts w:cstheme="minorHAnsi"/>
        </w:rPr>
        <w:t>Last evaluation (scale:</w:t>
      </w:r>
      <w:r w:rsidR="00965066" w:rsidRPr="00965066">
        <w:rPr>
          <w:rFonts w:cstheme="minorHAnsi"/>
        </w:rPr>
        <w:t xml:space="preserve"> 0 – 10)</w:t>
      </w:r>
    </w:p>
    <w:p w14:paraId="18DC5716" w14:textId="77777777" w:rsidR="00965066" w:rsidRPr="00965066" w:rsidRDefault="00965066" w:rsidP="00261814">
      <w:pPr>
        <w:rPr>
          <w:rFonts w:cstheme="minorHAnsi"/>
        </w:rPr>
      </w:pPr>
      <w:r w:rsidRPr="00965066">
        <w:rPr>
          <w:rFonts w:cstheme="minorHAnsi"/>
        </w:rPr>
        <w:t>Average monthly hours</w:t>
      </w:r>
    </w:p>
    <w:p w14:paraId="5805A7CE" w14:textId="77777777" w:rsidR="00965066" w:rsidRPr="00965066" w:rsidRDefault="00965066" w:rsidP="00261814">
      <w:pPr>
        <w:rPr>
          <w:rFonts w:cstheme="minorHAnsi"/>
        </w:rPr>
      </w:pPr>
      <w:r w:rsidRPr="00965066">
        <w:rPr>
          <w:rFonts w:cstheme="minorHAnsi"/>
        </w:rPr>
        <w:t>Length of time with the company</w:t>
      </w:r>
    </w:p>
    <w:p w14:paraId="6C03683E" w14:textId="77777777" w:rsidR="00965066" w:rsidRPr="00965066" w:rsidRDefault="00965066" w:rsidP="00261814">
      <w:pPr>
        <w:rPr>
          <w:rFonts w:cstheme="minorHAnsi"/>
        </w:rPr>
      </w:pPr>
      <w:r w:rsidRPr="00965066">
        <w:rPr>
          <w:rFonts w:cstheme="minorHAnsi"/>
        </w:rPr>
        <w:t>Number of promotions/years with the company</w:t>
      </w:r>
    </w:p>
    <w:p w14:paraId="24E65238" w14:textId="279F0E51" w:rsidR="00965066" w:rsidRPr="00965066" w:rsidRDefault="00965066" w:rsidP="00261814">
      <w:pPr>
        <w:rPr>
          <w:rFonts w:cstheme="minorHAnsi"/>
        </w:rPr>
      </w:pPr>
      <w:r w:rsidRPr="00965066">
        <w:rPr>
          <w:rFonts w:cstheme="minorHAnsi"/>
        </w:rPr>
        <w:t>Salary</w:t>
      </w:r>
      <w:r w:rsidR="005C5536">
        <w:rPr>
          <w:rFonts w:cstheme="minorHAnsi"/>
        </w:rPr>
        <w:t>/</w:t>
      </w:r>
      <w:r w:rsidR="005C5536" w:rsidRPr="005C5536">
        <w:t xml:space="preserve"> </w:t>
      </w:r>
      <w:r w:rsidR="005C5536" w:rsidRPr="005C5536">
        <w:rPr>
          <w:rFonts w:cstheme="minorHAnsi"/>
        </w:rPr>
        <w:t>Bonus</w:t>
      </w:r>
      <w:r w:rsidR="00341D0A">
        <w:rPr>
          <w:rFonts w:cstheme="minorHAnsi"/>
        </w:rPr>
        <w:t>/</w:t>
      </w:r>
      <w:r w:rsidR="005721DA" w:rsidRPr="005721DA">
        <w:t xml:space="preserve"> </w:t>
      </w:r>
      <w:r w:rsidR="005721DA" w:rsidRPr="005721DA">
        <w:rPr>
          <w:rFonts w:cstheme="minorHAnsi"/>
        </w:rPr>
        <w:t>Paid vacations</w:t>
      </w:r>
    </w:p>
    <w:p w14:paraId="32ED0556" w14:textId="77777777" w:rsidR="00965066" w:rsidRPr="00965066" w:rsidRDefault="00965066" w:rsidP="00261814">
      <w:pPr>
        <w:rPr>
          <w:rFonts w:cstheme="minorHAnsi"/>
        </w:rPr>
      </w:pPr>
      <w:r w:rsidRPr="00965066">
        <w:rPr>
          <w:rFonts w:cstheme="minorHAnsi"/>
        </w:rPr>
        <w:t>Transportation /communication cost etc.</w:t>
      </w:r>
    </w:p>
    <w:p w14:paraId="49F289A9" w14:textId="77777777" w:rsidR="00965066" w:rsidRPr="00965066" w:rsidRDefault="00965066" w:rsidP="00261814">
      <w:pPr>
        <w:rPr>
          <w:rFonts w:cstheme="minorHAnsi"/>
        </w:rPr>
      </w:pPr>
      <w:r w:rsidRPr="00965066">
        <w:rPr>
          <w:rFonts w:cstheme="minorHAnsi"/>
        </w:rPr>
        <w:lastRenderedPageBreak/>
        <w:t>Besides that, maternity, paternity, and health insurance could play a vital role to decide to leave the company.</w:t>
      </w:r>
    </w:p>
    <w:p w14:paraId="7897F4EE" w14:textId="77777777" w:rsidR="00965066" w:rsidRPr="00965066" w:rsidRDefault="00965066" w:rsidP="00261814">
      <w:pPr>
        <w:rPr>
          <w:rFonts w:cstheme="minorHAnsi"/>
        </w:rPr>
      </w:pPr>
      <w:r w:rsidRPr="00965066">
        <w:rPr>
          <w:rFonts w:cstheme="minorHAnsi"/>
        </w:rPr>
        <w:t xml:space="preserve">Data Preparation </w:t>
      </w:r>
    </w:p>
    <w:p w14:paraId="789C34CF" w14:textId="77777777" w:rsidR="00965066" w:rsidRPr="00965066" w:rsidRDefault="00965066" w:rsidP="00261814">
      <w:pPr>
        <w:rPr>
          <w:rFonts w:cstheme="minorHAnsi"/>
        </w:rPr>
      </w:pPr>
      <w:r w:rsidRPr="00965066">
        <w:rPr>
          <w:rFonts w:cstheme="minorHAnsi"/>
        </w:rPr>
        <w:t>I have downloaded this data from the following source:</w:t>
      </w:r>
    </w:p>
    <w:p w14:paraId="1BA2EE33" w14:textId="77777777" w:rsidR="00965066" w:rsidRPr="00523FFE" w:rsidRDefault="00965066" w:rsidP="00261814">
      <w:pPr>
        <w:rPr>
          <w:rFonts w:cstheme="minorHAnsi"/>
          <w:b/>
        </w:rPr>
      </w:pPr>
      <w:r w:rsidRPr="00523FFE">
        <w:rPr>
          <w:rFonts w:cstheme="minorHAnsi"/>
          <w:b/>
        </w:rPr>
        <w:t>https://raw.githubusercontent.com/VincentTatan/PythonAnalytics/master/Youtube/dataset/HR_comma_sep.csv</w:t>
      </w:r>
    </w:p>
    <w:p w14:paraId="2C2EF200" w14:textId="5498DDE3" w:rsidR="00965066" w:rsidRPr="00F93325" w:rsidRDefault="00965066" w:rsidP="00261814">
      <w:pPr>
        <w:rPr>
          <w:rFonts w:cstheme="minorHAnsi"/>
        </w:rPr>
      </w:pPr>
      <w:r w:rsidRPr="00965066">
        <w:rPr>
          <w:rFonts w:cstheme="minorHAnsi"/>
        </w:rPr>
        <w:t>Employees with less than one year of tenure were removed from the dataset, as there is an overall tendency for new hires to leave at a higher-than-normal rate. No further data preparation was required, as there were no missing or incorrectly coded variables:</w:t>
      </w:r>
    </w:p>
    <w:p w14:paraId="0B548EA9" w14:textId="02BABDCD" w:rsidR="0002376D" w:rsidRPr="00F55C10" w:rsidRDefault="0002376D" w:rsidP="00261814">
      <w:pPr>
        <w:rPr>
          <w:rFonts w:cstheme="minorHAnsi"/>
        </w:rPr>
      </w:pPr>
      <w:r w:rsidRPr="00F55C10">
        <w:rPr>
          <w:rFonts w:cstheme="minorHAnsi"/>
          <w:noProof/>
        </w:rPr>
        <w:drawing>
          <wp:inline distT="0" distB="0" distL="0" distR="0" wp14:anchorId="3AF87CA3" wp14:editId="72D1F165">
            <wp:extent cx="5943600" cy="1462704"/>
            <wp:effectExtent l="0" t="0" r="0" b="4445"/>
            <wp:docPr id="2" name="Picture 2" descr="C:\Users\pritam\Desktop\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Desktop\custom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62704"/>
                    </a:xfrm>
                    <a:prstGeom prst="rect">
                      <a:avLst/>
                    </a:prstGeom>
                    <a:noFill/>
                    <a:ln>
                      <a:noFill/>
                    </a:ln>
                  </pic:spPr>
                </pic:pic>
              </a:graphicData>
            </a:graphic>
          </wp:inline>
        </w:drawing>
      </w:r>
    </w:p>
    <w:p w14:paraId="7C8101C8" w14:textId="7F4904E3" w:rsidR="00656874" w:rsidRPr="00F55C10" w:rsidRDefault="00425DBC" w:rsidP="00261814">
      <w:pPr>
        <w:rPr>
          <w:rFonts w:cstheme="minorHAnsi"/>
        </w:rPr>
      </w:pPr>
      <w:r w:rsidRPr="00F55C10">
        <w:rPr>
          <w:rFonts w:cstheme="minorHAnsi"/>
        </w:rPr>
        <w:t>And it has 14999 rows and 10 columns.</w:t>
      </w:r>
      <w:r w:rsidR="00656874" w:rsidRPr="00F55C10">
        <w:rPr>
          <w:rFonts w:cstheme="minorHAnsi"/>
        </w:rPr>
        <w:t xml:space="preserve"> To find the actual summary of the data we need description of the data which is I have got running on Jupiter notebook.</w:t>
      </w:r>
    </w:p>
    <w:p w14:paraId="2F4D77EB" w14:textId="4B566C63" w:rsidR="00656874" w:rsidRPr="00F55C10" w:rsidRDefault="00656874" w:rsidP="00261814">
      <w:pPr>
        <w:rPr>
          <w:rFonts w:cstheme="minorHAnsi"/>
        </w:rPr>
      </w:pPr>
      <w:r w:rsidRPr="00F55C10">
        <w:rPr>
          <w:rFonts w:cstheme="minorHAnsi"/>
          <w:noProof/>
        </w:rPr>
        <w:drawing>
          <wp:inline distT="0" distB="0" distL="0" distR="0" wp14:anchorId="1E0485D2" wp14:editId="4355E07A">
            <wp:extent cx="5943600" cy="1403350"/>
            <wp:effectExtent l="0" t="0" r="0" b="6350"/>
            <wp:docPr id="3" name="Picture 3" descr="C:\Users\pritam\Desktop\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am\Desktop\descrip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03350"/>
                    </a:xfrm>
                    <a:prstGeom prst="rect">
                      <a:avLst/>
                    </a:prstGeom>
                    <a:noFill/>
                    <a:ln>
                      <a:noFill/>
                    </a:ln>
                  </pic:spPr>
                </pic:pic>
              </a:graphicData>
            </a:graphic>
          </wp:inline>
        </w:drawing>
      </w:r>
    </w:p>
    <w:p w14:paraId="1B931B82" w14:textId="77777777" w:rsidR="00682917" w:rsidRPr="00682917" w:rsidRDefault="00682917" w:rsidP="00261814">
      <w:pPr>
        <w:rPr>
          <w:rFonts w:cstheme="minorHAnsi"/>
        </w:rPr>
      </w:pPr>
      <w:r w:rsidRPr="00682917">
        <w:rPr>
          <w:rFonts w:cstheme="minorHAnsi"/>
        </w:rPr>
        <w:t>Hence, we can discover a possible cause of leave analyzing this data. So data is a key part of any data science project.</w:t>
      </w:r>
    </w:p>
    <w:p w14:paraId="7593093D" w14:textId="77777777" w:rsidR="00682917" w:rsidRPr="00682917" w:rsidRDefault="00682917" w:rsidP="00261814">
      <w:pPr>
        <w:rPr>
          <w:rFonts w:cstheme="minorHAnsi"/>
        </w:rPr>
      </w:pPr>
      <w:r w:rsidRPr="00682917">
        <w:rPr>
          <w:rFonts w:cstheme="minorHAnsi"/>
        </w:rPr>
        <w:lastRenderedPageBreak/>
        <w:t>After seeing a full description of the data summary it is concluded that if we understand the data statistics we can solve most of the problem factors.</w:t>
      </w:r>
    </w:p>
    <w:p w14:paraId="489F0D7F" w14:textId="24D66026" w:rsidR="000B366A" w:rsidRPr="00F55C10" w:rsidRDefault="00682917" w:rsidP="00261814">
      <w:pPr>
        <w:rPr>
          <w:rFonts w:cstheme="minorHAnsi"/>
        </w:rPr>
      </w:pPr>
      <w:r w:rsidRPr="00682917">
        <w:rPr>
          <w:rFonts w:cstheme="minorHAnsi"/>
        </w:rPr>
        <w:t xml:space="preserve">Here, I am going a little dipper to show the actual data of leaving versus not leaving. For this, I have used </w:t>
      </w:r>
      <w:proofErr w:type="spellStart"/>
      <w:r w:rsidRPr="00682917">
        <w:rPr>
          <w:rFonts w:cstheme="minorHAnsi"/>
        </w:rPr>
        <w:t>matplotlib</w:t>
      </w:r>
      <w:proofErr w:type="spellEnd"/>
      <w:r w:rsidRPr="00682917">
        <w:rPr>
          <w:rFonts w:cstheme="minorHAnsi"/>
        </w:rPr>
        <w:t xml:space="preserve"> and </w:t>
      </w:r>
      <w:proofErr w:type="spellStart"/>
      <w:r w:rsidRPr="00682917">
        <w:rPr>
          <w:rFonts w:cstheme="minorHAnsi"/>
        </w:rPr>
        <w:t>seaborn</w:t>
      </w:r>
      <w:proofErr w:type="spellEnd"/>
      <w:r w:rsidRPr="00682917">
        <w:rPr>
          <w:rFonts w:cstheme="minorHAnsi"/>
        </w:rPr>
        <w:t xml:space="preserve"> library.</w:t>
      </w:r>
      <w:r w:rsidR="004C5ED5" w:rsidRPr="00F55C10">
        <w:rPr>
          <w:rFonts w:cstheme="minorHAnsi"/>
          <w:noProof/>
        </w:rPr>
        <w:drawing>
          <wp:inline distT="0" distB="0" distL="0" distR="0" wp14:anchorId="604F0E37" wp14:editId="1F2AEE0D">
            <wp:extent cx="4794250" cy="4298950"/>
            <wp:effectExtent l="0" t="0" r="6350" b="6350"/>
            <wp:docPr id="4" name="Picture 4" descr="C:\Users\pritam\Desktop\left_Vs_Non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tam\Desktop\left_Vs_Non_le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250" cy="4298950"/>
                    </a:xfrm>
                    <a:prstGeom prst="rect">
                      <a:avLst/>
                    </a:prstGeom>
                    <a:noFill/>
                    <a:ln>
                      <a:noFill/>
                    </a:ln>
                  </pic:spPr>
                </pic:pic>
              </a:graphicData>
            </a:graphic>
          </wp:inline>
        </w:drawing>
      </w:r>
    </w:p>
    <w:p w14:paraId="2904A866" w14:textId="77777777" w:rsidR="0027621E" w:rsidRPr="0027621E" w:rsidRDefault="0027621E" w:rsidP="00261814">
      <w:pPr>
        <w:rPr>
          <w:rFonts w:cstheme="minorHAnsi"/>
        </w:rPr>
      </w:pPr>
      <w:r w:rsidRPr="0027621E">
        <w:rPr>
          <w:rFonts w:cstheme="minorHAnsi"/>
        </w:rPr>
        <w:t>Fig: pie chart for leave and not leave.</w:t>
      </w:r>
    </w:p>
    <w:p w14:paraId="32BD1C35" w14:textId="77777777" w:rsidR="0027621E" w:rsidRPr="00273550" w:rsidRDefault="0027621E" w:rsidP="00261814">
      <w:pPr>
        <w:rPr>
          <w:rFonts w:cstheme="minorHAnsi"/>
          <w:b/>
        </w:rPr>
      </w:pPr>
      <w:r w:rsidRPr="00273550">
        <w:rPr>
          <w:rFonts w:cstheme="minorHAnsi"/>
          <w:b/>
        </w:rPr>
        <w:t>Modeling</w:t>
      </w:r>
    </w:p>
    <w:p w14:paraId="1BEFFE37" w14:textId="77777777" w:rsidR="0027621E" w:rsidRPr="0027621E" w:rsidRDefault="0027621E" w:rsidP="00261814">
      <w:pPr>
        <w:rPr>
          <w:rFonts w:cstheme="minorHAnsi"/>
        </w:rPr>
      </w:pPr>
      <w:r w:rsidRPr="0027621E">
        <w:rPr>
          <w:rFonts w:cstheme="minorHAnsi"/>
        </w:rPr>
        <w:t xml:space="preserve">So far, we have discovered so many insights on this case study. Now modeling is one of the best ways to validate our work. For this, we need to split the datasets into two parts called training set (usually we make it 80%) and testing set (usually we make it 20%). Basically, a training set is used to train the model, and the test set is used to test the model. This is to avoid the </w:t>
      </w:r>
      <w:proofErr w:type="spellStart"/>
      <w:r w:rsidRPr="0027621E">
        <w:rPr>
          <w:rFonts w:cstheme="minorHAnsi"/>
        </w:rPr>
        <w:t>overfitting</w:t>
      </w:r>
      <w:proofErr w:type="spellEnd"/>
      <w:r w:rsidRPr="0027621E">
        <w:rPr>
          <w:rFonts w:cstheme="minorHAnsi"/>
        </w:rPr>
        <w:t xml:space="preserve"> </w:t>
      </w:r>
      <w:r w:rsidRPr="0027621E">
        <w:rPr>
          <w:rFonts w:cstheme="minorHAnsi"/>
        </w:rPr>
        <w:lastRenderedPageBreak/>
        <w:t>the model to reach high accuracy. For example, after completing data wrangling we split the sample data following ways.</w:t>
      </w:r>
    </w:p>
    <w:p w14:paraId="60F8391A" w14:textId="77777777" w:rsidR="0027621E" w:rsidRPr="0027621E" w:rsidRDefault="0027621E" w:rsidP="00261814">
      <w:pPr>
        <w:rPr>
          <w:rFonts w:cstheme="minorHAnsi"/>
        </w:rPr>
      </w:pPr>
      <w:r w:rsidRPr="0027621E">
        <w:rPr>
          <w:rFonts w:cstheme="minorHAnsi"/>
        </w:rPr>
        <w:t>Splitting the train and test sets</w:t>
      </w:r>
    </w:p>
    <w:p w14:paraId="2DB39255" w14:textId="77777777" w:rsidR="0027621E" w:rsidRPr="0027621E" w:rsidRDefault="0027621E" w:rsidP="00261814">
      <w:pPr>
        <w:rPr>
          <w:rFonts w:cstheme="minorHAnsi"/>
        </w:rPr>
      </w:pPr>
      <w:proofErr w:type="spellStart"/>
      <w:r w:rsidRPr="0027621E">
        <w:rPr>
          <w:rFonts w:cstheme="minorHAnsi"/>
        </w:rPr>
        <w:t>X_train</w:t>
      </w:r>
      <w:proofErr w:type="spellEnd"/>
      <w:r w:rsidRPr="0027621E">
        <w:rPr>
          <w:rFonts w:cstheme="minorHAnsi"/>
        </w:rPr>
        <w:t xml:space="preserve">, </w:t>
      </w:r>
      <w:proofErr w:type="spellStart"/>
      <w:r w:rsidRPr="0027621E">
        <w:rPr>
          <w:rFonts w:cstheme="minorHAnsi"/>
        </w:rPr>
        <w:t>X_test</w:t>
      </w:r>
      <w:proofErr w:type="spellEnd"/>
      <w:r w:rsidRPr="0027621E">
        <w:rPr>
          <w:rFonts w:cstheme="minorHAnsi"/>
        </w:rPr>
        <w:t xml:space="preserve">, </w:t>
      </w:r>
      <w:proofErr w:type="spellStart"/>
      <w:r w:rsidRPr="0027621E">
        <w:rPr>
          <w:rFonts w:cstheme="minorHAnsi"/>
        </w:rPr>
        <w:t>y_train</w:t>
      </w:r>
      <w:proofErr w:type="gramStart"/>
      <w:r w:rsidRPr="0027621E">
        <w:rPr>
          <w:rFonts w:cstheme="minorHAnsi"/>
        </w:rPr>
        <w:t>,y</w:t>
      </w:r>
      <w:proofErr w:type="gramEnd"/>
      <w:r w:rsidRPr="0027621E">
        <w:rPr>
          <w:rFonts w:cstheme="minorHAnsi"/>
        </w:rPr>
        <w:t>_test</w:t>
      </w:r>
      <w:proofErr w:type="spellEnd"/>
      <w:r w:rsidRPr="0027621E">
        <w:rPr>
          <w:rFonts w:cstheme="minorHAnsi"/>
        </w:rPr>
        <w:t xml:space="preserve">= </w:t>
      </w:r>
      <w:proofErr w:type="spellStart"/>
      <w:r w:rsidRPr="0027621E">
        <w:rPr>
          <w:rFonts w:cstheme="minorHAnsi"/>
        </w:rPr>
        <w:t>cross_validation.train_test_split</w:t>
      </w:r>
      <w:proofErr w:type="spellEnd"/>
      <w:r w:rsidRPr="0027621E">
        <w:rPr>
          <w:rFonts w:cstheme="minorHAnsi"/>
        </w:rPr>
        <w:t>(</w:t>
      </w:r>
      <w:proofErr w:type="spellStart"/>
      <w:r w:rsidRPr="0027621E">
        <w:rPr>
          <w:rFonts w:cstheme="minorHAnsi"/>
        </w:rPr>
        <w:t>X,y,test_size</w:t>
      </w:r>
      <w:proofErr w:type="spellEnd"/>
      <w:r w:rsidRPr="0027621E">
        <w:rPr>
          <w:rFonts w:cstheme="minorHAnsi"/>
        </w:rPr>
        <w:t>=0.2)</w:t>
      </w:r>
    </w:p>
    <w:p w14:paraId="5D019255" w14:textId="77777777" w:rsidR="0027621E" w:rsidRPr="0027621E" w:rsidRDefault="0027621E" w:rsidP="00261814">
      <w:pPr>
        <w:rPr>
          <w:rFonts w:cstheme="minorHAnsi"/>
        </w:rPr>
      </w:pPr>
      <w:r w:rsidRPr="0027621E">
        <w:rPr>
          <w:rFonts w:cstheme="minorHAnsi"/>
        </w:rPr>
        <w:t>Once we have done the split, we will proceed to train and validate the model. We can use several models to achieve our goal for example</w:t>
      </w:r>
    </w:p>
    <w:p w14:paraId="20579D59" w14:textId="77777777" w:rsidR="0027621E" w:rsidRPr="0027621E" w:rsidRDefault="0027621E" w:rsidP="00261814">
      <w:pPr>
        <w:rPr>
          <w:rFonts w:cstheme="minorHAnsi"/>
        </w:rPr>
      </w:pPr>
      <w:r w:rsidRPr="0027621E">
        <w:rPr>
          <w:rFonts w:cstheme="minorHAnsi"/>
        </w:rPr>
        <w:t>Support Vector Machine (SVM)</w:t>
      </w:r>
    </w:p>
    <w:p w14:paraId="5C3C2A55" w14:textId="77777777" w:rsidR="0027621E" w:rsidRPr="0027621E" w:rsidRDefault="0027621E" w:rsidP="00261814">
      <w:pPr>
        <w:rPr>
          <w:rFonts w:cstheme="minorHAnsi"/>
        </w:rPr>
      </w:pPr>
      <w:r w:rsidRPr="0027621E">
        <w:rPr>
          <w:rFonts w:cstheme="minorHAnsi"/>
        </w:rPr>
        <w:t>Decision Tree</w:t>
      </w:r>
    </w:p>
    <w:p w14:paraId="0B30F844" w14:textId="77777777" w:rsidR="0027621E" w:rsidRPr="0027621E" w:rsidRDefault="0027621E" w:rsidP="00261814">
      <w:pPr>
        <w:rPr>
          <w:rFonts w:cstheme="minorHAnsi"/>
        </w:rPr>
      </w:pPr>
      <w:r w:rsidRPr="0027621E">
        <w:rPr>
          <w:rFonts w:cstheme="minorHAnsi"/>
        </w:rPr>
        <w:t>Random forest</w:t>
      </w:r>
    </w:p>
    <w:p w14:paraId="70B10611" w14:textId="77777777" w:rsidR="0027621E" w:rsidRPr="0027621E" w:rsidRDefault="0027621E" w:rsidP="00261814">
      <w:pPr>
        <w:rPr>
          <w:rFonts w:cstheme="minorHAnsi"/>
        </w:rPr>
      </w:pPr>
      <w:proofErr w:type="spellStart"/>
      <w:r w:rsidRPr="0027621E">
        <w:rPr>
          <w:rFonts w:cstheme="minorHAnsi"/>
        </w:rPr>
        <w:t>KNearest</w:t>
      </w:r>
      <w:proofErr w:type="spellEnd"/>
      <w:r w:rsidRPr="0027621E">
        <w:rPr>
          <w:rFonts w:cstheme="minorHAnsi"/>
        </w:rPr>
        <w:t xml:space="preserve"> neighbor etc.</w:t>
      </w:r>
    </w:p>
    <w:p w14:paraId="5242B150" w14:textId="77777777" w:rsidR="0027621E" w:rsidRPr="0027621E" w:rsidRDefault="0027621E" w:rsidP="00261814">
      <w:pPr>
        <w:rPr>
          <w:rFonts w:cstheme="minorHAnsi"/>
        </w:rPr>
      </w:pPr>
      <w:r w:rsidRPr="0027621E">
        <w:rPr>
          <w:rFonts w:cstheme="minorHAnsi"/>
        </w:rPr>
        <w:t xml:space="preserve">But for this case study, I will explain about SVM. It is a supervised machine learning algorithm for classification and regression. This model will process each data point in n-dimensional space where n means the number of features we have. Each of the values is the value of a particular coordinate in the n-dimensional planes. The classification will then find this optimal </w:t>
      </w:r>
      <w:proofErr w:type="spellStart"/>
      <w:r w:rsidRPr="0027621E">
        <w:rPr>
          <w:rFonts w:cstheme="minorHAnsi"/>
        </w:rPr>
        <w:t>hyperplane</w:t>
      </w:r>
      <w:proofErr w:type="spellEnd"/>
      <w:r w:rsidRPr="0027621E">
        <w:rPr>
          <w:rFonts w:cstheme="minorHAnsi"/>
        </w:rPr>
        <w:t xml:space="preserve"> which gives the largest minimum distance to the training examples.</w:t>
      </w:r>
    </w:p>
    <w:p w14:paraId="4BFA628B" w14:textId="63991CB5" w:rsidR="004C5ED5" w:rsidRPr="00F55C10" w:rsidRDefault="0027621E" w:rsidP="00261814">
      <w:pPr>
        <w:rPr>
          <w:rFonts w:cstheme="minorHAnsi"/>
        </w:rPr>
      </w:pPr>
      <w:r w:rsidRPr="0027621E">
        <w:rPr>
          <w:rFonts w:cstheme="minorHAnsi"/>
        </w:rPr>
        <w:t>Likewise, we can go through each model to find the best accuracy. For example, I found this picture on the internet for this case study. Let’s have a look.</w:t>
      </w:r>
    </w:p>
    <w:p w14:paraId="6D7DA3CA" w14:textId="0D349E78" w:rsidR="006A2D63" w:rsidRPr="00F55C10" w:rsidRDefault="00701C0F" w:rsidP="00261814">
      <w:pPr>
        <w:ind w:left="70"/>
        <w:rPr>
          <w:rFonts w:cstheme="minorHAnsi"/>
          <w:bCs/>
          <w:iCs/>
        </w:rPr>
      </w:pPr>
      <w:r w:rsidRPr="00F55C10">
        <w:rPr>
          <w:rFonts w:cstheme="minorHAnsi"/>
          <w:bCs/>
          <w:iCs/>
          <w:noProof/>
        </w:rPr>
        <w:lastRenderedPageBreak/>
        <w:drawing>
          <wp:inline distT="0" distB="0" distL="0" distR="0" wp14:anchorId="1016EB22" wp14:editId="5D471B47">
            <wp:extent cx="5105400" cy="3314700"/>
            <wp:effectExtent l="0" t="0" r="0" b="0"/>
            <wp:docPr id="5" name="Picture 5" descr="C:\Users\pritam\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tam\Desktop\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314700"/>
                    </a:xfrm>
                    <a:prstGeom prst="rect">
                      <a:avLst/>
                    </a:prstGeom>
                    <a:noFill/>
                    <a:ln>
                      <a:noFill/>
                    </a:ln>
                  </pic:spPr>
                </pic:pic>
              </a:graphicData>
            </a:graphic>
          </wp:inline>
        </w:drawing>
      </w:r>
    </w:p>
    <w:p w14:paraId="1E2FABE8" w14:textId="324D3990" w:rsidR="00170ED3" w:rsidRPr="00273550" w:rsidRDefault="00170ED3" w:rsidP="00261814">
      <w:pPr>
        <w:ind w:left="70"/>
        <w:rPr>
          <w:rFonts w:cstheme="minorHAnsi"/>
          <w:b/>
        </w:rPr>
      </w:pPr>
      <w:r w:rsidRPr="00273550">
        <w:rPr>
          <w:rFonts w:cstheme="minorHAnsi"/>
          <w:b/>
          <w:bCs/>
          <w:iCs/>
        </w:rPr>
        <w:t>Source:</w:t>
      </w:r>
      <w:r w:rsidRPr="00273550">
        <w:rPr>
          <w:rFonts w:cstheme="minorHAnsi"/>
          <w:b/>
        </w:rPr>
        <w:t xml:space="preserve"> </w:t>
      </w:r>
      <w:hyperlink r:id="rId12" w:history="1">
        <w:r w:rsidRPr="00273550">
          <w:rPr>
            <w:rStyle w:val="Hyperlink"/>
            <w:rFonts w:cstheme="minorHAnsi"/>
            <w:b/>
          </w:rPr>
          <w:t>https://towardsdatascience.com/whos-quitting-today-e1b0ca2fa90f</w:t>
        </w:r>
      </w:hyperlink>
    </w:p>
    <w:p w14:paraId="6E8249C0" w14:textId="0B5682E3" w:rsidR="007F252A" w:rsidRPr="00273550" w:rsidRDefault="007F252A" w:rsidP="00261814">
      <w:pPr>
        <w:rPr>
          <w:rFonts w:cstheme="minorHAnsi"/>
          <w:b/>
          <w:bCs/>
          <w:i/>
          <w:iCs/>
        </w:rPr>
      </w:pPr>
      <w:r w:rsidRPr="00273550">
        <w:rPr>
          <w:rFonts w:cstheme="minorHAnsi"/>
          <w:b/>
          <w:bCs/>
          <w:i/>
          <w:iCs/>
        </w:rPr>
        <w:t xml:space="preserve"> Model Interpretation</w:t>
      </w:r>
    </w:p>
    <w:p w14:paraId="175440B1" w14:textId="77777777" w:rsidR="007F252A" w:rsidRPr="007F252A" w:rsidRDefault="007F252A" w:rsidP="00261814">
      <w:pPr>
        <w:ind w:left="70"/>
        <w:rPr>
          <w:rFonts w:cstheme="minorHAnsi"/>
          <w:bCs/>
          <w:iCs/>
        </w:rPr>
      </w:pPr>
      <w:r w:rsidRPr="007F252A">
        <w:rPr>
          <w:rFonts w:cstheme="minorHAnsi"/>
          <w:bCs/>
          <w:iCs/>
        </w:rPr>
        <w:t>Based on the result, we can choose the model because svc has 87% accuracy and the random forest has 99% accuracy.</w:t>
      </w:r>
    </w:p>
    <w:p w14:paraId="1642762F" w14:textId="77777777" w:rsidR="007F252A" w:rsidRPr="00573C7B" w:rsidRDefault="007F252A" w:rsidP="00261814">
      <w:pPr>
        <w:ind w:left="70"/>
        <w:rPr>
          <w:rFonts w:cstheme="minorHAnsi"/>
          <w:b/>
          <w:bCs/>
          <w:iCs/>
        </w:rPr>
      </w:pPr>
      <w:r w:rsidRPr="00573C7B">
        <w:rPr>
          <w:rFonts w:cstheme="minorHAnsi"/>
          <w:b/>
          <w:bCs/>
          <w:iCs/>
        </w:rPr>
        <w:t>Revisit Models</w:t>
      </w:r>
    </w:p>
    <w:p w14:paraId="0EBC9F2D" w14:textId="77777777" w:rsidR="007F252A" w:rsidRPr="007F252A" w:rsidRDefault="007F252A" w:rsidP="00261814">
      <w:pPr>
        <w:ind w:left="70"/>
        <w:rPr>
          <w:rFonts w:cstheme="minorHAnsi"/>
          <w:bCs/>
          <w:iCs/>
        </w:rPr>
      </w:pPr>
      <w:r w:rsidRPr="007F252A">
        <w:rPr>
          <w:rFonts w:cstheme="minorHAnsi"/>
          <w:bCs/>
          <w:iCs/>
        </w:rPr>
        <w:t>To achieve the best model accuracy, we can perform training on several other classifications models than just 1 or 2.</w:t>
      </w:r>
    </w:p>
    <w:p w14:paraId="75333A5D" w14:textId="77777777" w:rsidR="007F252A" w:rsidRPr="005D1E10" w:rsidRDefault="007F252A" w:rsidP="00261814">
      <w:pPr>
        <w:ind w:left="70"/>
        <w:rPr>
          <w:rFonts w:cstheme="minorHAnsi"/>
          <w:b/>
          <w:bCs/>
          <w:iCs/>
        </w:rPr>
      </w:pPr>
      <w:r w:rsidRPr="005D1E10">
        <w:rPr>
          <w:rFonts w:cstheme="minorHAnsi"/>
          <w:b/>
          <w:bCs/>
          <w:iCs/>
        </w:rPr>
        <w:t xml:space="preserve"> Deployment</w:t>
      </w:r>
    </w:p>
    <w:p w14:paraId="49530AC1" w14:textId="77777777" w:rsidR="007F252A" w:rsidRPr="007F252A" w:rsidRDefault="007F252A" w:rsidP="00261814">
      <w:pPr>
        <w:ind w:left="70"/>
        <w:rPr>
          <w:rFonts w:cstheme="minorHAnsi"/>
          <w:bCs/>
          <w:iCs/>
        </w:rPr>
      </w:pPr>
      <w:r w:rsidRPr="007F252A">
        <w:rPr>
          <w:rFonts w:cstheme="minorHAnsi"/>
          <w:bCs/>
          <w:iCs/>
        </w:rPr>
        <w:t>The main purpose of this model is finding why their best employee voluntarily leaves their job. After walking through all the above steps it is concluded that we need to find which factors are being responsible to make them that decision and HR should take action accordingly to fix these problems lower the company’s attrition rate.</w:t>
      </w:r>
    </w:p>
    <w:p w14:paraId="11D06974" w14:textId="77777777" w:rsidR="007F252A" w:rsidRPr="007F252A" w:rsidRDefault="007F252A" w:rsidP="00261814">
      <w:pPr>
        <w:ind w:left="70"/>
        <w:rPr>
          <w:rFonts w:cstheme="minorHAnsi"/>
          <w:bCs/>
          <w:iCs/>
        </w:rPr>
      </w:pPr>
      <w:r w:rsidRPr="007F252A">
        <w:rPr>
          <w:rFonts w:cstheme="minorHAnsi"/>
          <w:bCs/>
          <w:iCs/>
        </w:rPr>
        <w:t xml:space="preserve">Summary and Conclusions </w:t>
      </w:r>
    </w:p>
    <w:p w14:paraId="036A4ABB" w14:textId="77777777" w:rsidR="007F252A" w:rsidRPr="007F252A" w:rsidRDefault="007F252A" w:rsidP="00261814">
      <w:pPr>
        <w:ind w:left="70"/>
        <w:rPr>
          <w:rFonts w:cstheme="minorHAnsi"/>
          <w:bCs/>
          <w:iCs/>
        </w:rPr>
      </w:pPr>
      <w:r w:rsidRPr="007F252A">
        <w:rPr>
          <w:rFonts w:cstheme="minorHAnsi"/>
          <w:bCs/>
          <w:iCs/>
        </w:rPr>
        <w:lastRenderedPageBreak/>
        <w:t xml:space="preserve">The main purpose of this case study is to find the causes and associated factors to leave employees voluntarily from their job. This is a very serious matter for many companies because it wastes millions of dollars for hiring and training a new employee. Thus only the salary and position can’t stop this problem. It is also related to the relationship of the manger, colleagues, health insurance, and so on. Hence it can be minimized but not 100% controllable. Even if they minimize this problem, they can save millions of dollars. For this study, I have downloaded the datasets from Vincent </w:t>
      </w:r>
      <w:proofErr w:type="spellStart"/>
      <w:r w:rsidRPr="007F252A">
        <w:rPr>
          <w:rFonts w:cstheme="minorHAnsi"/>
          <w:bCs/>
          <w:iCs/>
        </w:rPr>
        <w:t>Tatan</w:t>
      </w:r>
      <w:proofErr w:type="spellEnd"/>
      <w:r w:rsidRPr="007F252A">
        <w:rPr>
          <w:rFonts w:cstheme="minorHAnsi"/>
          <w:bCs/>
          <w:iCs/>
        </w:rPr>
        <w:t xml:space="preserve"> </w:t>
      </w:r>
      <w:proofErr w:type="spellStart"/>
      <w:r w:rsidRPr="007F252A">
        <w:rPr>
          <w:rFonts w:cstheme="minorHAnsi"/>
          <w:bCs/>
          <w:iCs/>
        </w:rPr>
        <w:t>GitHub</w:t>
      </w:r>
      <w:proofErr w:type="spellEnd"/>
      <w:r w:rsidRPr="007F252A">
        <w:rPr>
          <w:rFonts w:cstheme="minorHAnsi"/>
          <w:bCs/>
          <w:iCs/>
        </w:rPr>
        <w:t xml:space="preserve"> repository. In fact, these datasets have a full explanation of the factors and variables so we can go each and a specific point to extract more meaningful insights.</w:t>
      </w:r>
    </w:p>
    <w:p w14:paraId="1FC19544" w14:textId="77777777" w:rsidR="007F252A" w:rsidRPr="006050E3" w:rsidRDefault="007F252A" w:rsidP="00261814">
      <w:pPr>
        <w:ind w:left="70"/>
        <w:rPr>
          <w:rFonts w:cstheme="minorHAnsi"/>
          <w:b/>
          <w:bCs/>
          <w:iCs/>
        </w:rPr>
      </w:pPr>
      <w:r w:rsidRPr="006050E3">
        <w:rPr>
          <w:rFonts w:cstheme="minorHAnsi"/>
          <w:b/>
          <w:bCs/>
          <w:iCs/>
        </w:rPr>
        <w:t>References:</w:t>
      </w:r>
    </w:p>
    <w:p w14:paraId="6088276B" w14:textId="102387D4" w:rsidR="007F252A" w:rsidRPr="007F252A" w:rsidRDefault="00326D30" w:rsidP="00261814">
      <w:pPr>
        <w:ind w:left="70"/>
        <w:rPr>
          <w:rFonts w:cstheme="minorHAnsi"/>
          <w:bCs/>
          <w:iCs/>
        </w:rPr>
      </w:pPr>
      <w:r>
        <w:rPr>
          <w:rFonts w:cstheme="minorHAnsi"/>
          <w:bCs/>
          <w:iCs/>
        </w:rPr>
        <w:t>[1]</w:t>
      </w:r>
      <w:r w:rsidR="00CA7F91">
        <w:rPr>
          <w:rFonts w:cstheme="minorHAnsi"/>
          <w:bCs/>
          <w:iCs/>
        </w:rPr>
        <w:t xml:space="preserve"> </w:t>
      </w:r>
      <w:r w:rsidR="007F252A" w:rsidRPr="007F252A">
        <w:rPr>
          <w:rFonts w:cstheme="minorHAnsi"/>
          <w:bCs/>
          <w:iCs/>
        </w:rPr>
        <w:t>https://towardsdatascience.com/whos-quitting-today-e1b0ca2fa90f</w:t>
      </w:r>
    </w:p>
    <w:p w14:paraId="625D2C47" w14:textId="3E1E8D4F" w:rsidR="007F252A" w:rsidRPr="007F252A" w:rsidRDefault="00326D30" w:rsidP="00261814">
      <w:pPr>
        <w:ind w:left="70"/>
        <w:rPr>
          <w:rFonts w:cstheme="minorHAnsi"/>
          <w:bCs/>
          <w:iCs/>
        </w:rPr>
      </w:pPr>
      <w:r>
        <w:rPr>
          <w:rFonts w:cstheme="minorHAnsi"/>
          <w:bCs/>
          <w:iCs/>
        </w:rPr>
        <w:t>[2]</w:t>
      </w:r>
      <w:r w:rsidR="00CA7F91">
        <w:rPr>
          <w:rFonts w:cstheme="minorHAnsi"/>
          <w:bCs/>
          <w:iCs/>
        </w:rPr>
        <w:t xml:space="preserve"> </w:t>
      </w:r>
      <w:r w:rsidR="007F252A" w:rsidRPr="007F252A">
        <w:rPr>
          <w:rFonts w:cstheme="minorHAnsi"/>
          <w:bCs/>
          <w:iCs/>
        </w:rPr>
        <w:t>Wiley, Applied Predictive Analytics</w:t>
      </w:r>
    </w:p>
    <w:p w14:paraId="2B789C07" w14:textId="38B4EE37" w:rsidR="007F252A" w:rsidRPr="007F252A" w:rsidRDefault="00326D30" w:rsidP="00261814">
      <w:pPr>
        <w:ind w:left="70"/>
        <w:rPr>
          <w:rFonts w:cstheme="minorHAnsi"/>
          <w:bCs/>
          <w:iCs/>
        </w:rPr>
      </w:pPr>
      <w:r>
        <w:rPr>
          <w:rFonts w:cstheme="minorHAnsi"/>
          <w:bCs/>
          <w:iCs/>
        </w:rPr>
        <w:t>[3]</w:t>
      </w:r>
      <w:r w:rsidR="00CA7F91">
        <w:rPr>
          <w:rFonts w:cstheme="minorHAnsi"/>
          <w:bCs/>
          <w:iCs/>
        </w:rPr>
        <w:t xml:space="preserve"> </w:t>
      </w:r>
      <w:r w:rsidR="007F252A" w:rsidRPr="007F252A">
        <w:rPr>
          <w:rFonts w:cstheme="minorHAnsi"/>
          <w:bCs/>
          <w:iCs/>
        </w:rPr>
        <w:t>Eric S., Willey, Predictive Analytics</w:t>
      </w:r>
    </w:p>
    <w:p w14:paraId="4D06722A" w14:textId="77777777" w:rsidR="007F252A" w:rsidRPr="007F252A" w:rsidRDefault="007F252A" w:rsidP="00261814">
      <w:pPr>
        <w:ind w:left="70"/>
        <w:rPr>
          <w:rFonts w:cstheme="minorHAnsi"/>
          <w:bCs/>
          <w:iCs/>
        </w:rPr>
      </w:pPr>
    </w:p>
    <w:p w14:paraId="49B621BA" w14:textId="77777777" w:rsidR="00CF5D6C" w:rsidRPr="00F55C10" w:rsidRDefault="00CF5D6C" w:rsidP="00261814">
      <w:pPr>
        <w:ind w:left="70"/>
        <w:rPr>
          <w:rFonts w:cstheme="minorHAnsi"/>
          <w:bCs/>
          <w:iCs/>
        </w:rPr>
      </w:pPr>
    </w:p>
    <w:p w14:paraId="6B38C013" w14:textId="77777777" w:rsidR="00CF5D6C" w:rsidRPr="00F55C10" w:rsidRDefault="00CF5D6C" w:rsidP="00261814">
      <w:pPr>
        <w:ind w:left="70"/>
        <w:rPr>
          <w:rFonts w:cstheme="minorHAnsi"/>
          <w:bCs/>
          <w:iCs/>
        </w:rPr>
      </w:pPr>
    </w:p>
    <w:sectPr w:rsidR="00CF5D6C" w:rsidRPr="00F55C10" w:rsidSect="00A14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AB353" w14:textId="77777777" w:rsidR="001D4E5D" w:rsidRDefault="001D4E5D" w:rsidP="00701C0F">
      <w:pPr>
        <w:spacing w:line="240" w:lineRule="auto"/>
      </w:pPr>
      <w:r>
        <w:separator/>
      </w:r>
    </w:p>
  </w:endnote>
  <w:endnote w:type="continuationSeparator" w:id="0">
    <w:p w14:paraId="4ED7DF35" w14:textId="77777777" w:rsidR="001D4E5D" w:rsidRDefault="001D4E5D" w:rsidP="00701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BCF4E" w14:textId="77777777" w:rsidR="001D4E5D" w:rsidRDefault="001D4E5D" w:rsidP="00701C0F">
      <w:pPr>
        <w:spacing w:line="240" w:lineRule="auto"/>
      </w:pPr>
      <w:r>
        <w:separator/>
      </w:r>
    </w:p>
  </w:footnote>
  <w:footnote w:type="continuationSeparator" w:id="0">
    <w:p w14:paraId="327FE1D5" w14:textId="77777777" w:rsidR="001D4E5D" w:rsidRDefault="001D4E5D" w:rsidP="00701C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54DA40"/>
    <w:lvl w:ilvl="0">
      <w:start w:val="1"/>
      <w:numFmt w:val="decimal"/>
      <w:lvlText w:val="%1."/>
      <w:lvlJc w:val="left"/>
      <w:pPr>
        <w:tabs>
          <w:tab w:val="num" w:pos="1800"/>
        </w:tabs>
        <w:ind w:left="1800" w:hanging="360"/>
      </w:pPr>
    </w:lvl>
  </w:abstractNum>
  <w:abstractNum w:abstractNumId="1">
    <w:nsid w:val="FFFFFF7D"/>
    <w:multiLevelType w:val="singleLevel"/>
    <w:tmpl w:val="6D9C6C68"/>
    <w:lvl w:ilvl="0">
      <w:start w:val="1"/>
      <w:numFmt w:val="decimal"/>
      <w:lvlText w:val="%1."/>
      <w:lvlJc w:val="left"/>
      <w:pPr>
        <w:tabs>
          <w:tab w:val="num" w:pos="1440"/>
        </w:tabs>
        <w:ind w:left="1440" w:hanging="360"/>
      </w:pPr>
    </w:lvl>
  </w:abstractNum>
  <w:abstractNum w:abstractNumId="2">
    <w:nsid w:val="FFFFFF7E"/>
    <w:multiLevelType w:val="singleLevel"/>
    <w:tmpl w:val="C0586744"/>
    <w:lvl w:ilvl="0">
      <w:start w:val="1"/>
      <w:numFmt w:val="decimal"/>
      <w:lvlText w:val="%1."/>
      <w:lvlJc w:val="left"/>
      <w:pPr>
        <w:tabs>
          <w:tab w:val="num" w:pos="1080"/>
        </w:tabs>
        <w:ind w:left="1080" w:hanging="360"/>
      </w:pPr>
    </w:lvl>
  </w:abstractNum>
  <w:abstractNum w:abstractNumId="3">
    <w:nsid w:val="FFFFFF7F"/>
    <w:multiLevelType w:val="singleLevel"/>
    <w:tmpl w:val="6630D372"/>
    <w:lvl w:ilvl="0">
      <w:start w:val="1"/>
      <w:numFmt w:val="decimal"/>
      <w:lvlText w:val="%1."/>
      <w:lvlJc w:val="left"/>
      <w:pPr>
        <w:tabs>
          <w:tab w:val="num" w:pos="720"/>
        </w:tabs>
        <w:ind w:left="720" w:hanging="360"/>
      </w:pPr>
    </w:lvl>
  </w:abstractNum>
  <w:abstractNum w:abstractNumId="4">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7A6B22"/>
    <w:lvl w:ilvl="0">
      <w:start w:val="1"/>
      <w:numFmt w:val="decimal"/>
      <w:lvlText w:val="%1."/>
      <w:lvlJc w:val="left"/>
      <w:pPr>
        <w:tabs>
          <w:tab w:val="num" w:pos="360"/>
        </w:tabs>
        <w:ind w:left="360" w:hanging="360"/>
      </w:pPr>
    </w:lvl>
  </w:abstractNum>
  <w:abstractNum w:abstractNumId="9">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EF3953"/>
    <w:multiLevelType w:val="hybridMultilevel"/>
    <w:tmpl w:val="DA8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BC48E0"/>
    <w:multiLevelType w:val="hybridMultilevel"/>
    <w:tmpl w:val="D7B4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84500"/>
    <w:multiLevelType w:val="hybridMultilevel"/>
    <w:tmpl w:val="B6EACE0E"/>
    <w:lvl w:ilvl="0" w:tplc="01E02C60">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6">
    <w:nsid w:val="368E1B31"/>
    <w:multiLevelType w:val="hybridMultilevel"/>
    <w:tmpl w:val="D7FC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74C7F"/>
    <w:multiLevelType w:val="hybridMultilevel"/>
    <w:tmpl w:val="89B8F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2F2F86"/>
    <w:multiLevelType w:val="hybridMultilevel"/>
    <w:tmpl w:val="B3C40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9"/>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8"/>
  </w:num>
  <w:num w:numId="18">
    <w:abstractNumId w:val="14"/>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4C"/>
    <w:rsid w:val="000005E5"/>
    <w:rsid w:val="0002376D"/>
    <w:rsid w:val="0005393A"/>
    <w:rsid w:val="00053C19"/>
    <w:rsid w:val="00067960"/>
    <w:rsid w:val="00085DC7"/>
    <w:rsid w:val="000A2B7E"/>
    <w:rsid w:val="000A672E"/>
    <w:rsid w:val="000B366A"/>
    <w:rsid w:val="000E42D7"/>
    <w:rsid w:val="00104953"/>
    <w:rsid w:val="00115623"/>
    <w:rsid w:val="00131FC0"/>
    <w:rsid w:val="00135544"/>
    <w:rsid w:val="00137116"/>
    <w:rsid w:val="00157A40"/>
    <w:rsid w:val="00170ED3"/>
    <w:rsid w:val="001727E7"/>
    <w:rsid w:val="001D4E5D"/>
    <w:rsid w:val="001F607B"/>
    <w:rsid w:val="001F7CF6"/>
    <w:rsid w:val="00243BB8"/>
    <w:rsid w:val="00257AC4"/>
    <w:rsid w:val="00261814"/>
    <w:rsid w:val="002652BF"/>
    <w:rsid w:val="002720C9"/>
    <w:rsid w:val="00273550"/>
    <w:rsid w:val="0027621E"/>
    <w:rsid w:val="00295B32"/>
    <w:rsid w:val="002A01F1"/>
    <w:rsid w:val="002D50AA"/>
    <w:rsid w:val="002E1972"/>
    <w:rsid w:val="002E599D"/>
    <w:rsid w:val="002F540C"/>
    <w:rsid w:val="00326D30"/>
    <w:rsid w:val="003409DF"/>
    <w:rsid w:val="00341D0A"/>
    <w:rsid w:val="00380F37"/>
    <w:rsid w:val="0039468A"/>
    <w:rsid w:val="003A76D1"/>
    <w:rsid w:val="003B0809"/>
    <w:rsid w:val="003B7A9C"/>
    <w:rsid w:val="003D7A9E"/>
    <w:rsid w:val="00400AD0"/>
    <w:rsid w:val="004044E7"/>
    <w:rsid w:val="00425DBC"/>
    <w:rsid w:val="00442B3C"/>
    <w:rsid w:val="00452544"/>
    <w:rsid w:val="00455EB4"/>
    <w:rsid w:val="00487FF4"/>
    <w:rsid w:val="004A6D8F"/>
    <w:rsid w:val="004C5ED5"/>
    <w:rsid w:val="00506E3C"/>
    <w:rsid w:val="00512647"/>
    <w:rsid w:val="00523FFE"/>
    <w:rsid w:val="005362A6"/>
    <w:rsid w:val="00557FFA"/>
    <w:rsid w:val="005721DA"/>
    <w:rsid w:val="00573C7B"/>
    <w:rsid w:val="00582961"/>
    <w:rsid w:val="00591AD3"/>
    <w:rsid w:val="005A61CF"/>
    <w:rsid w:val="005A747E"/>
    <w:rsid w:val="005C5536"/>
    <w:rsid w:val="005D1E10"/>
    <w:rsid w:val="005D6C19"/>
    <w:rsid w:val="005E29BC"/>
    <w:rsid w:val="005F07EF"/>
    <w:rsid w:val="005F2B80"/>
    <w:rsid w:val="006050E3"/>
    <w:rsid w:val="00625D10"/>
    <w:rsid w:val="00633618"/>
    <w:rsid w:val="00656874"/>
    <w:rsid w:val="00663722"/>
    <w:rsid w:val="00682917"/>
    <w:rsid w:val="00695DD5"/>
    <w:rsid w:val="006A0D8C"/>
    <w:rsid w:val="006A2D63"/>
    <w:rsid w:val="006A6CA1"/>
    <w:rsid w:val="006B0CCB"/>
    <w:rsid w:val="006F18B0"/>
    <w:rsid w:val="00701C0F"/>
    <w:rsid w:val="00777DD4"/>
    <w:rsid w:val="007850D2"/>
    <w:rsid w:val="007D7A02"/>
    <w:rsid w:val="007F252A"/>
    <w:rsid w:val="007F41A9"/>
    <w:rsid w:val="0081464E"/>
    <w:rsid w:val="00855892"/>
    <w:rsid w:val="008A4102"/>
    <w:rsid w:val="008B631D"/>
    <w:rsid w:val="008B7E1C"/>
    <w:rsid w:val="008C4B12"/>
    <w:rsid w:val="00900A01"/>
    <w:rsid w:val="00904026"/>
    <w:rsid w:val="00932D1C"/>
    <w:rsid w:val="00933AC6"/>
    <w:rsid w:val="00962B15"/>
    <w:rsid w:val="00965066"/>
    <w:rsid w:val="00965CA8"/>
    <w:rsid w:val="00997A7D"/>
    <w:rsid w:val="00997C97"/>
    <w:rsid w:val="009B559F"/>
    <w:rsid w:val="00A071DB"/>
    <w:rsid w:val="00A1438F"/>
    <w:rsid w:val="00A34467"/>
    <w:rsid w:val="00A826B2"/>
    <w:rsid w:val="00AC604E"/>
    <w:rsid w:val="00AD58E0"/>
    <w:rsid w:val="00B04353"/>
    <w:rsid w:val="00B6046A"/>
    <w:rsid w:val="00B60AEA"/>
    <w:rsid w:val="00BA5E42"/>
    <w:rsid w:val="00BB7643"/>
    <w:rsid w:val="00BB7920"/>
    <w:rsid w:val="00BC38CB"/>
    <w:rsid w:val="00BE2D57"/>
    <w:rsid w:val="00BF1623"/>
    <w:rsid w:val="00C95CF3"/>
    <w:rsid w:val="00CA7F91"/>
    <w:rsid w:val="00CF5D6C"/>
    <w:rsid w:val="00D465F1"/>
    <w:rsid w:val="00D87780"/>
    <w:rsid w:val="00DB6926"/>
    <w:rsid w:val="00DC48DD"/>
    <w:rsid w:val="00E26641"/>
    <w:rsid w:val="00E309C8"/>
    <w:rsid w:val="00E30EC4"/>
    <w:rsid w:val="00E325CF"/>
    <w:rsid w:val="00E6514C"/>
    <w:rsid w:val="00E669E0"/>
    <w:rsid w:val="00E768A7"/>
    <w:rsid w:val="00E94641"/>
    <w:rsid w:val="00E96B23"/>
    <w:rsid w:val="00EB542D"/>
    <w:rsid w:val="00ED6C50"/>
    <w:rsid w:val="00EE0D85"/>
    <w:rsid w:val="00EE7B0F"/>
    <w:rsid w:val="00EF2DDC"/>
    <w:rsid w:val="00F55C10"/>
    <w:rsid w:val="00F93325"/>
    <w:rsid w:val="00FC7882"/>
    <w:rsid w:val="00FD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6514C"/>
    <w:pPr>
      <w:ind w:left="720"/>
      <w:contextualSpacing/>
    </w:pPr>
  </w:style>
  <w:style w:type="character" w:customStyle="1" w:styleId="UnresolvedMention">
    <w:name w:val="Unresolved Mention"/>
    <w:basedOn w:val="DefaultParagraphFont"/>
    <w:uiPriority w:val="99"/>
    <w:semiHidden/>
    <w:unhideWhenUsed/>
    <w:rsid w:val="001F7CF6"/>
    <w:rPr>
      <w:color w:val="605E5C"/>
      <w:shd w:val="clear" w:color="auto" w:fill="E1DFDD"/>
    </w:rPr>
  </w:style>
  <w:style w:type="table" w:styleId="TableGrid">
    <w:name w:val="Table Grid"/>
    <w:basedOn w:val="TableNormal"/>
    <w:uiPriority w:val="59"/>
    <w:rsid w:val="007F41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C0F"/>
    <w:pPr>
      <w:tabs>
        <w:tab w:val="center" w:pos="4680"/>
        <w:tab w:val="right" w:pos="9360"/>
      </w:tabs>
      <w:spacing w:line="240" w:lineRule="auto"/>
    </w:pPr>
  </w:style>
  <w:style w:type="character" w:customStyle="1" w:styleId="HeaderChar">
    <w:name w:val="Header Char"/>
    <w:basedOn w:val="DefaultParagraphFont"/>
    <w:link w:val="Header"/>
    <w:uiPriority w:val="99"/>
    <w:rsid w:val="00701C0F"/>
  </w:style>
  <w:style w:type="paragraph" w:styleId="Footer">
    <w:name w:val="footer"/>
    <w:basedOn w:val="Normal"/>
    <w:link w:val="FooterChar"/>
    <w:uiPriority w:val="99"/>
    <w:unhideWhenUsed/>
    <w:rsid w:val="00701C0F"/>
    <w:pPr>
      <w:tabs>
        <w:tab w:val="center" w:pos="4680"/>
        <w:tab w:val="right" w:pos="9360"/>
      </w:tabs>
      <w:spacing w:line="240" w:lineRule="auto"/>
    </w:pPr>
  </w:style>
  <w:style w:type="character" w:customStyle="1" w:styleId="FooterChar">
    <w:name w:val="Footer Char"/>
    <w:basedOn w:val="DefaultParagraphFont"/>
    <w:link w:val="Footer"/>
    <w:uiPriority w:val="99"/>
    <w:rsid w:val="00701C0F"/>
  </w:style>
  <w:style w:type="character" w:customStyle="1" w:styleId="ar">
    <w:name w:val="ar"/>
    <w:basedOn w:val="DefaultParagraphFont"/>
    <w:rsid w:val="00404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6514C"/>
    <w:pPr>
      <w:ind w:left="720"/>
      <w:contextualSpacing/>
    </w:pPr>
  </w:style>
  <w:style w:type="character" w:customStyle="1" w:styleId="UnresolvedMention">
    <w:name w:val="Unresolved Mention"/>
    <w:basedOn w:val="DefaultParagraphFont"/>
    <w:uiPriority w:val="99"/>
    <w:semiHidden/>
    <w:unhideWhenUsed/>
    <w:rsid w:val="001F7CF6"/>
    <w:rPr>
      <w:color w:val="605E5C"/>
      <w:shd w:val="clear" w:color="auto" w:fill="E1DFDD"/>
    </w:rPr>
  </w:style>
  <w:style w:type="table" w:styleId="TableGrid">
    <w:name w:val="Table Grid"/>
    <w:basedOn w:val="TableNormal"/>
    <w:uiPriority w:val="59"/>
    <w:rsid w:val="007F41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C0F"/>
    <w:pPr>
      <w:tabs>
        <w:tab w:val="center" w:pos="4680"/>
        <w:tab w:val="right" w:pos="9360"/>
      </w:tabs>
      <w:spacing w:line="240" w:lineRule="auto"/>
    </w:pPr>
  </w:style>
  <w:style w:type="character" w:customStyle="1" w:styleId="HeaderChar">
    <w:name w:val="Header Char"/>
    <w:basedOn w:val="DefaultParagraphFont"/>
    <w:link w:val="Header"/>
    <w:uiPriority w:val="99"/>
    <w:rsid w:val="00701C0F"/>
  </w:style>
  <w:style w:type="paragraph" w:styleId="Footer">
    <w:name w:val="footer"/>
    <w:basedOn w:val="Normal"/>
    <w:link w:val="FooterChar"/>
    <w:uiPriority w:val="99"/>
    <w:unhideWhenUsed/>
    <w:rsid w:val="00701C0F"/>
    <w:pPr>
      <w:tabs>
        <w:tab w:val="center" w:pos="4680"/>
        <w:tab w:val="right" w:pos="9360"/>
      </w:tabs>
      <w:spacing w:line="240" w:lineRule="auto"/>
    </w:pPr>
  </w:style>
  <w:style w:type="character" w:customStyle="1" w:styleId="FooterChar">
    <w:name w:val="Footer Char"/>
    <w:basedOn w:val="DefaultParagraphFont"/>
    <w:link w:val="Footer"/>
    <w:uiPriority w:val="99"/>
    <w:rsid w:val="00701C0F"/>
  </w:style>
  <w:style w:type="character" w:customStyle="1" w:styleId="ar">
    <w:name w:val="ar"/>
    <w:basedOn w:val="DefaultParagraphFont"/>
    <w:rsid w:val="0040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9547">
      <w:bodyDiv w:val="1"/>
      <w:marLeft w:val="0"/>
      <w:marRight w:val="0"/>
      <w:marTop w:val="0"/>
      <w:marBottom w:val="0"/>
      <w:divBdr>
        <w:top w:val="none" w:sz="0" w:space="0" w:color="auto"/>
        <w:left w:val="none" w:sz="0" w:space="0" w:color="auto"/>
        <w:bottom w:val="none" w:sz="0" w:space="0" w:color="auto"/>
        <w:right w:val="none" w:sz="0" w:space="0" w:color="auto"/>
      </w:divBdr>
    </w:div>
    <w:div w:id="117770001">
      <w:bodyDiv w:val="1"/>
      <w:marLeft w:val="0"/>
      <w:marRight w:val="0"/>
      <w:marTop w:val="0"/>
      <w:marBottom w:val="0"/>
      <w:divBdr>
        <w:top w:val="none" w:sz="0" w:space="0" w:color="auto"/>
        <w:left w:val="none" w:sz="0" w:space="0" w:color="auto"/>
        <w:bottom w:val="none" w:sz="0" w:space="0" w:color="auto"/>
        <w:right w:val="none" w:sz="0" w:space="0" w:color="auto"/>
      </w:divBdr>
    </w:div>
    <w:div w:id="407774713">
      <w:bodyDiv w:val="1"/>
      <w:marLeft w:val="0"/>
      <w:marRight w:val="0"/>
      <w:marTop w:val="0"/>
      <w:marBottom w:val="0"/>
      <w:divBdr>
        <w:top w:val="none" w:sz="0" w:space="0" w:color="auto"/>
        <w:left w:val="none" w:sz="0" w:space="0" w:color="auto"/>
        <w:bottom w:val="none" w:sz="0" w:space="0" w:color="auto"/>
        <w:right w:val="none" w:sz="0" w:space="0" w:color="auto"/>
      </w:divBdr>
    </w:div>
    <w:div w:id="736124922">
      <w:bodyDiv w:val="1"/>
      <w:marLeft w:val="0"/>
      <w:marRight w:val="0"/>
      <w:marTop w:val="0"/>
      <w:marBottom w:val="0"/>
      <w:divBdr>
        <w:top w:val="none" w:sz="0" w:space="0" w:color="auto"/>
        <w:left w:val="none" w:sz="0" w:space="0" w:color="auto"/>
        <w:bottom w:val="none" w:sz="0" w:space="0" w:color="auto"/>
        <w:right w:val="none" w:sz="0" w:space="0" w:color="auto"/>
      </w:divBdr>
    </w:div>
    <w:div w:id="1077509409">
      <w:bodyDiv w:val="1"/>
      <w:marLeft w:val="0"/>
      <w:marRight w:val="0"/>
      <w:marTop w:val="0"/>
      <w:marBottom w:val="0"/>
      <w:divBdr>
        <w:top w:val="none" w:sz="0" w:space="0" w:color="auto"/>
        <w:left w:val="none" w:sz="0" w:space="0" w:color="auto"/>
        <w:bottom w:val="none" w:sz="0" w:space="0" w:color="auto"/>
        <w:right w:val="none" w:sz="0" w:space="0" w:color="auto"/>
      </w:divBdr>
    </w:div>
    <w:div w:id="1414005656">
      <w:bodyDiv w:val="1"/>
      <w:marLeft w:val="0"/>
      <w:marRight w:val="0"/>
      <w:marTop w:val="0"/>
      <w:marBottom w:val="0"/>
      <w:divBdr>
        <w:top w:val="none" w:sz="0" w:space="0" w:color="auto"/>
        <w:left w:val="none" w:sz="0" w:space="0" w:color="auto"/>
        <w:bottom w:val="none" w:sz="0" w:space="0" w:color="auto"/>
        <w:right w:val="none" w:sz="0" w:space="0" w:color="auto"/>
      </w:divBdr>
    </w:div>
    <w:div w:id="1901597424">
      <w:bodyDiv w:val="1"/>
      <w:marLeft w:val="0"/>
      <w:marRight w:val="0"/>
      <w:marTop w:val="0"/>
      <w:marBottom w:val="0"/>
      <w:divBdr>
        <w:top w:val="none" w:sz="0" w:space="0" w:color="auto"/>
        <w:left w:val="none" w:sz="0" w:space="0" w:color="auto"/>
        <w:bottom w:val="none" w:sz="0" w:space="0" w:color="auto"/>
        <w:right w:val="none" w:sz="0" w:space="0" w:color="auto"/>
      </w:divBdr>
    </w:div>
    <w:div w:id="20282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owardsdatascience.com/whos-quitting-today-e1b0ca2fa90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1072</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Kinney</dc:creator>
  <cp:lastModifiedBy>pritam shrestha</cp:lastModifiedBy>
  <cp:revision>115</cp:revision>
  <dcterms:created xsi:type="dcterms:W3CDTF">2020-06-24T16:43:00Z</dcterms:created>
  <dcterms:modified xsi:type="dcterms:W3CDTF">2020-06-28T18:36:00Z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